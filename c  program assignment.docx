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14:paraId="6D30DF1A" w14:textId="528922AC" w:rsidR="007A05CB" w:rsidRDefault="001A11E0">
              <w:pPr>
                <w:pStyle w:val="Publishwithline"/>
              </w:pPr>
              <w:r w:rsidRPr="00031FFD">
                <w:rPr>
                  <w:rStyle w:val="PlaceholderText"/>
                </w:rPr>
                <w:t>[Enter Post Title Here]</w:t>
              </w:r>
            </w:p>
          </w:sdtContent>
        </w:sdt>
        <w:p w14:paraId="06EBCC67" w14:textId="77777777" w:rsidR="007A05CB" w:rsidRDefault="007A05CB">
          <w:pPr>
            <w:pStyle w:val="underline"/>
          </w:pPr>
        </w:p>
        <w:p w14:paraId="1F0D4AE2" w14:textId="77777777" w:rsidR="007A05CB" w:rsidRDefault="001A11E0">
          <w:pPr>
            <w:pStyle w:val="PadderBetweenControlandBody"/>
          </w:pPr>
        </w:p>
      </w:sdtContent>
    </w:sdt>
    <w:p w14:paraId="0D2C3532" w14:textId="77777777" w:rsidR="001A11E0" w:rsidRDefault="001A11E0">
      <w:pPr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72"/>
        </w:rPr>
        <w:t>GLA UNIVERSITY</w:t>
      </w:r>
      <w:r>
        <w:rPr>
          <w:rFonts w:ascii="Calibri" w:eastAsia="Calibri" w:hAnsi="Calibri" w:cs="Calibri"/>
          <w:b/>
          <w:sz w:val="72"/>
        </w:rPr>
        <w:br/>
      </w:r>
      <w:r>
        <w:rPr>
          <w:rFonts w:ascii="Calibri" w:eastAsia="Calibri" w:hAnsi="Calibri" w:cs="Calibri"/>
          <w:b/>
          <w:sz w:val="52"/>
        </w:rPr>
        <w:t>C-PROGRAMMING</w:t>
      </w:r>
      <w:r>
        <w:rPr>
          <w:rFonts w:ascii="Calibri" w:eastAsia="Calibri" w:hAnsi="Calibri" w:cs="Calibri"/>
          <w:b/>
        </w:rPr>
        <w:br/>
        <w:t xml:space="preserve"> </w:t>
      </w:r>
      <w:r>
        <w:rPr>
          <w:rFonts w:ascii="Calibri" w:eastAsia="Calibri" w:hAnsi="Calibri" w:cs="Calibri"/>
          <w:b/>
          <w:sz w:val="48"/>
        </w:rPr>
        <w:t>ASSIGNMENT</w:t>
      </w:r>
    </w:p>
    <w:p w14:paraId="74017EED" w14:textId="77777777" w:rsidR="001A11E0" w:rsidRDefault="001A11E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NAME – </w:t>
      </w:r>
      <w:r>
        <w:rPr>
          <w:rFonts w:ascii="Calibri" w:eastAsia="Calibri" w:hAnsi="Calibri" w:cs="Calibri"/>
          <w:b/>
          <w:sz w:val="40"/>
        </w:rPr>
        <w:t>SAHIL VARSHNEY</w:t>
      </w:r>
    </w:p>
    <w:p w14:paraId="786F3A0A" w14:textId="77777777" w:rsidR="001A11E0" w:rsidRDefault="001A11E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ROLL NO - 52</w:t>
      </w:r>
    </w:p>
    <w:p w14:paraId="5E1279DB" w14:textId="77777777" w:rsidR="001A11E0" w:rsidRDefault="001A11E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SECTION- </w:t>
      </w:r>
      <w:r>
        <w:rPr>
          <w:rFonts w:ascii="Calibri" w:eastAsia="Calibri" w:hAnsi="Calibri" w:cs="Calibri"/>
          <w:b/>
          <w:sz w:val="40"/>
        </w:rPr>
        <w:t>AL(2)</w:t>
      </w:r>
    </w:p>
    <w:p w14:paraId="05D9B9E1" w14:textId="77777777" w:rsidR="001A11E0" w:rsidRDefault="001A11E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SUBJECT- </w:t>
      </w:r>
      <w:r>
        <w:rPr>
          <w:rFonts w:ascii="Calibri" w:eastAsia="Calibri" w:hAnsi="Calibri" w:cs="Calibri"/>
          <w:b/>
          <w:sz w:val="40"/>
        </w:rPr>
        <w:t>C-PROGRAMMING</w:t>
      </w:r>
    </w:p>
    <w:p w14:paraId="0CBC8EC2" w14:textId="77777777" w:rsidR="001A11E0" w:rsidRDefault="001A11E0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sz w:val="40"/>
        </w:rPr>
        <w:t xml:space="preserve">      DATE- </w:t>
      </w:r>
      <w:r>
        <w:rPr>
          <w:rFonts w:ascii="Calibri" w:eastAsia="Calibri" w:hAnsi="Calibri" w:cs="Calibri"/>
          <w:b/>
          <w:sz w:val="40"/>
        </w:rPr>
        <w:t>15/09/2023</w:t>
      </w:r>
    </w:p>
    <w:p w14:paraId="38BD6DC9" w14:textId="77777777" w:rsidR="001A11E0" w:rsidRDefault="001A11E0">
      <w:pPr>
        <w:rPr>
          <w:rFonts w:ascii="Calibri" w:eastAsia="Calibri" w:hAnsi="Calibri" w:cs="Calibri"/>
          <w:b/>
          <w:sz w:val="40"/>
        </w:rPr>
      </w:pPr>
    </w:p>
    <w:p w14:paraId="56299288" w14:textId="77777777" w:rsidR="001A11E0" w:rsidRDefault="001A11E0">
      <w:pPr>
        <w:ind w:left="-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Q1.</w:t>
      </w:r>
    </w:p>
    <w:p w14:paraId="13E7556F" w14:textId="77777777" w:rsidR="001A11E0" w:rsidRDefault="001A11E0">
      <w:pPr>
        <w:ind w:left="-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.#include&lt;stdio.h&gt;   int main()   { </w:t>
      </w:r>
    </w:p>
    <w:p w14:paraId="2CC537A0" w14:textId="77777777" w:rsidR="001A11E0" w:rsidRDefault="001A11E0">
      <w:pPr>
        <w:tabs>
          <w:tab w:val="center" w:pos="2548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float price,tax,total_price; </w:t>
      </w:r>
    </w:p>
    <w:p w14:paraId="24F3C6B9" w14:textId="77777777" w:rsidR="001A11E0" w:rsidRDefault="001A11E0">
      <w:pPr>
        <w:tabs>
          <w:tab w:val="center" w:pos="4565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printf("enter the price of product and the rate of TAX : "); </w:t>
      </w:r>
    </w:p>
    <w:p w14:paraId="371B79A1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scanf("%f %f",&amp;price,&amp;tax);  </w:t>
      </w:r>
      <w:r>
        <w:rPr>
          <w:rFonts w:ascii="Calibri" w:eastAsia="Calibri" w:hAnsi="Calibri" w:cs="Calibri"/>
          <w:sz w:val="28"/>
        </w:rPr>
        <w:tab/>
        <w:t xml:space="preserve"> tax=((price*tax)/100);  </w:t>
      </w:r>
      <w:r>
        <w:rPr>
          <w:rFonts w:ascii="Calibri" w:eastAsia="Calibri" w:hAnsi="Calibri" w:cs="Calibri"/>
          <w:sz w:val="28"/>
        </w:rPr>
        <w:tab/>
        <w:t xml:space="preserve"> total_price=(price+tax); </w:t>
      </w:r>
    </w:p>
    <w:p w14:paraId="3415E7D6" w14:textId="77777777" w:rsidR="001A11E0" w:rsidRDefault="001A11E0">
      <w:pPr>
        <w:tabs>
          <w:tab w:val="center" w:pos="3368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printf("total price =%.2f ",total_price); </w:t>
      </w:r>
    </w:p>
    <w:p w14:paraId="476BC81F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</w:p>
    <w:p w14:paraId="0CE91CC4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} </w:t>
      </w:r>
    </w:p>
    <w:p w14:paraId="660133F6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57335D60" w14:textId="77777777" w:rsidR="001A11E0" w:rsidRDefault="001A11E0">
      <w:pPr>
        <w:ind w:left="-5" w:right="655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Q2. #include&lt;stdio.h&gt; int main() { </w:t>
      </w:r>
    </w:p>
    <w:p w14:paraId="68921320" w14:textId="77777777" w:rsidR="001A11E0" w:rsidRDefault="001A11E0">
      <w:pPr>
        <w:tabs>
          <w:tab w:val="center" w:pos="2170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int wages,hours,salary; </w:t>
      </w:r>
    </w:p>
    <w:p w14:paraId="46F49801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printf("enter the hours and wages per hour :");  </w:t>
      </w:r>
      <w:r>
        <w:rPr>
          <w:rFonts w:ascii="Calibri" w:eastAsia="Calibri" w:hAnsi="Calibri" w:cs="Calibri"/>
          <w:sz w:val="28"/>
        </w:rPr>
        <w:tab/>
        <w:t xml:space="preserve">scanf("%d %d",&amp;hours,&amp;wages); </w:t>
      </w:r>
    </w:p>
    <w:p w14:paraId="30782EFD" w14:textId="77777777" w:rsidR="001A11E0" w:rsidRDefault="001A11E0">
      <w:pPr>
        <w:tabs>
          <w:tab w:val="center" w:pos="1603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if (hours&gt;=30) </w:t>
      </w:r>
    </w:p>
    <w:p w14:paraId="0DAF6479" w14:textId="77777777" w:rsidR="001A11E0" w:rsidRDefault="001A11E0">
      <w:pPr>
        <w:tabs>
          <w:tab w:val="center" w:pos="783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{ </w:t>
      </w:r>
    </w:p>
    <w:p w14:paraId="1CAE3127" w14:textId="77777777" w:rsidR="001A11E0" w:rsidRDefault="001A11E0">
      <w:pPr>
        <w:ind w:left="-5" w:right="297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salary=2*(wages*hours); 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printf("total salary : %d",salary); </w:t>
      </w:r>
    </w:p>
    <w:p w14:paraId="61A06BAC" w14:textId="77777777" w:rsidR="001A11E0" w:rsidRDefault="001A11E0">
      <w:pPr>
        <w:tabs>
          <w:tab w:val="center" w:pos="783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} </w:t>
      </w:r>
    </w:p>
    <w:p w14:paraId="624FA2C3" w14:textId="77777777" w:rsidR="001A11E0" w:rsidRDefault="001A11E0">
      <w:pPr>
        <w:tabs>
          <w:tab w:val="center" w:pos="973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else </w:t>
      </w:r>
    </w:p>
    <w:p w14:paraId="242407A8" w14:textId="77777777" w:rsidR="001A11E0" w:rsidRDefault="001A11E0">
      <w:pPr>
        <w:tabs>
          <w:tab w:val="center" w:pos="783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{ </w:t>
      </w:r>
    </w:p>
    <w:p w14:paraId="15467254" w14:textId="77777777" w:rsidR="001A11E0" w:rsidRDefault="001A11E0">
      <w:pPr>
        <w:tabs>
          <w:tab w:val="center" w:pos="720"/>
          <w:tab w:val="center" w:pos="2764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salary=(wages*hours); </w:t>
      </w:r>
    </w:p>
    <w:p w14:paraId="4A9CC021" w14:textId="77777777" w:rsidR="001A11E0" w:rsidRDefault="001A11E0">
      <w:pPr>
        <w:tabs>
          <w:tab w:val="center" w:pos="720"/>
          <w:tab w:val="center" w:pos="3646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printf("total salary : %d",salary); </w:t>
      </w:r>
    </w:p>
    <w:p w14:paraId="7A8393FE" w14:textId="77777777" w:rsidR="001A11E0" w:rsidRDefault="001A11E0">
      <w:pPr>
        <w:tabs>
          <w:tab w:val="center" w:pos="783"/>
        </w:tabs>
        <w:ind w:left="-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} </w:t>
      </w:r>
    </w:p>
    <w:p w14:paraId="24D16798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} </w:t>
      </w:r>
    </w:p>
    <w:p w14:paraId="107FF07D" w14:textId="77777777" w:rsidR="001A11E0" w:rsidRDefault="001A11E0">
      <w:pPr>
        <w:spacing w:after="5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17399CB7" w14:textId="77777777" w:rsidR="001A11E0" w:rsidRDefault="001A11E0">
      <w:pPr>
        <w:spacing w:after="42"/>
        <w:ind w:left="10" w:right="655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Q3.</w:t>
      </w:r>
    </w:p>
    <w:p w14:paraId="183DDFE4" w14:textId="77777777" w:rsidR="001A11E0" w:rsidRDefault="001A11E0">
      <w:pPr>
        <w:spacing w:after="42"/>
        <w:ind w:left="10" w:right="655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#include&lt;stdio.h&gt; int main () { </w:t>
      </w:r>
    </w:p>
    <w:p w14:paraId="18C2E547" w14:textId="77777777" w:rsidR="001A11E0" w:rsidRDefault="001A11E0">
      <w:pPr>
        <w:ind w:left="-5" w:right="3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float a=100,b=52.5,c=25,d=15,money_left;  </w:t>
      </w:r>
      <w:r>
        <w:rPr>
          <w:rFonts w:ascii="Calibri" w:eastAsia="Calibri" w:hAnsi="Calibri" w:cs="Calibri"/>
          <w:sz w:val="28"/>
        </w:rPr>
        <w:tab/>
        <w:t xml:space="preserve">printf("2.0 kg Apple priced Rs. 50.0 per kg,\n 1.5 kg Mango priced </w:t>
      </w:r>
    </w:p>
    <w:p w14:paraId="07E29828" w14:textId="77777777" w:rsidR="001A11E0" w:rsidRDefault="001A11E0">
      <w:pPr>
        <w:ind w:left="-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Rs.35.0 per kg,\n 2.5 kg Potato priced Rs.10.0 per kg, \n and 1.0 kg </w:t>
      </w:r>
    </w:p>
    <w:p w14:paraId="1AF3F553" w14:textId="77777777" w:rsidR="001A11E0" w:rsidRDefault="001A11E0">
      <w:pPr>
        <w:ind w:left="-5" w:right="1423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Tomato priced Rs.15 per kg.");  </w:t>
      </w:r>
      <w:r>
        <w:rPr>
          <w:rFonts w:ascii="Calibri" w:eastAsia="Calibri" w:hAnsi="Calibri" w:cs="Calibri"/>
          <w:sz w:val="28"/>
        </w:rPr>
        <w:tab/>
        <w:t xml:space="preserve">money_left=(500-(a+b+c+d));  </w:t>
      </w:r>
      <w:r>
        <w:rPr>
          <w:rFonts w:ascii="Calibri" w:eastAsia="Calibri" w:hAnsi="Calibri" w:cs="Calibri"/>
          <w:sz w:val="28"/>
        </w:rPr>
        <w:tab/>
        <w:t xml:space="preserve">printf("\nmoney to be returned back :%.2f",money_left); </w:t>
      </w:r>
    </w:p>
    <w:p w14:paraId="1C172CDF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} </w:t>
      </w:r>
    </w:p>
    <w:p w14:paraId="402137EF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556BAC42" w14:textId="77777777" w:rsidR="001A11E0" w:rsidRDefault="001A11E0">
      <w:pPr>
        <w:spacing w:after="31" w:line="247" w:lineRule="auto"/>
        <w:ind w:left="10" w:right="655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Q4.</w:t>
      </w:r>
    </w:p>
    <w:p w14:paraId="1EBC310D" w14:textId="77777777" w:rsidR="001A11E0" w:rsidRDefault="001A11E0">
      <w:pPr>
        <w:spacing w:after="31" w:line="247" w:lineRule="auto"/>
        <w:ind w:left="10" w:right="655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#include&lt;stdio.h&gt; int main() { </w:t>
      </w:r>
    </w:p>
    <w:p w14:paraId="34B287BB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printf("NAME\tPIYUSH AGARWAL ");  </w:t>
      </w:r>
      <w:r>
        <w:rPr>
          <w:rFonts w:ascii="Calibri" w:eastAsia="Calibri" w:hAnsi="Calibri" w:cs="Calibri"/>
          <w:sz w:val="28"/>
        </w:rPr>
        <w:tab/>
        <w:t xml:space="preserve">printf("\nDATE Of Birth\t13/01/2005");  </w:t>
      </w:r>
      <w:r>
        <w:rPr>
          <w:rFonts w:ascii="Calibri" w:eastAsia="Calibri" w:hAnsi="Calibri" w:cs="Calibri"/>
          <w:sz w:val="28"/>
        </w:rPr>
        <w:tab/>
        <w:t xml:space="preserve">printf("\nMobile No\t9027228903"); </w:t>
      </w:r>
    </w:p>
    <w:p w14:paraId="400DD9C4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} </w:t>
      </w:r>
    </w:p>
    <w:p w14:paraId="6E67FCF5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Q5.</w:t>
      </w:r>
    </w:p>
    <w:p w14:paraId="26602B28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#include&lt;stdio.h&gt; int main() {   int Integer;   char Character;   float InputFloat; </w:t>
      </w:r>
    </w:p>
    <w:p w14:paraId="52646397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</w:t>
      </w:r>
    </w:p>
    <w:p w14:paraId="704D6B53" w14:textId="77777777" w:rsidR="001A11E0" w:rsidRDefault="001A11E0">
      <w:pPr>
        <w:spacing w:after="0"/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printf(" Please Enter a Character :  ");   scanf("%c", &amp;Character); </w:t>
      </w:r>
    </w:p>
    <w:p w14:paraId="651B3654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</w:p>
    <w:p w14:paraId="60001300" w14:textId="77777777" w:rsidR="001A11E0" w:rsidRDefault="001A11E0">
      <w:pPr>
        <w:spacing w:after="0"/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printf(" Please Enter an Integer Value :  ");   scanf("%d", &amp;Integer); </w:t>
      </w:r>
    </w:p>
    <w:p w14:paraId="7DE5C2B5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</w:p>
    <w:p w14:paraId="726BA68B" w14:textId="77777777" w:rsidR="001A11E0" w:rsidRDefault="001A11E0">
      <w:pPr>
        <w:spacing w:after="0"/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printf(" Please Enter Float Value :  ");   scanf("%f", &amp;InputFloat);     </w:t>
      </w:r>
    </w:p>
    <w:p w14:paraId="26E10807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</w:p>
    <w:p w14:paraId="21FDACD1" w14:textId="77777777" w:rsidR="001A11E0" w:rsidRDefault="001A11E0">
      <w:pPr>
        <w:spacing w:after="0"/>
        <w:ind w:left="-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printf(" \n The Integer Value that you Entered is :  %d", Integer);   printf(" \n The Character that you Entered is :  %c", Character);   printf(" \n The Float Value that you Entered is :  %f", InputFloat);   printf(" \n The Float Value with precision 2 is :  %.2f", InputFloat); </w:t>
      </w:r>
    </w:p>
    <w:p w14:paraId="1BDB9137" w14:textId="77777777" w:rsidR="001A11E0" w:rsidRDefault="001A11E0">
      <w:pPr>
        <w:spacing w:after="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515EA2CD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return 0; </w:t>
      </w:r>
    </w:p>
    <w:p w14:paraId="369878AD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125A5566" w14:textId="77777777" w:rsidR="001A11E0" w:rsidRDefault="001A11E0">
      <w:pPr>
        <w:ind w:left="-5" w:right="242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2E8AE7A6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Q6.</w:t>
      </w:r>
    </w:p>
    <w:p w14:paraId="21E58A9F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7E03BBE4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704C1AA1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32A6759F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printf("Assume the total value is contained in a variable named cost");</w:t>
      </w:r>
    </w:p>
    <w:p w14:paraId="36FB143A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printf("\nthe sales total is : $ 172.53");</w:t>
      </w:r>
    </w:p>
    <w:p w14:paraId="5943C923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18883C47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</w:p>
    <w:p w14:paraId="3D7D2D3C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Q7.</w:t>
      </w:r>
    </w:p>
    <w:p w14:paraId="063D2E8B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742F3281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51B17EEA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  <w:r>
        <w:rPr>
          <w:rFonts w:ascii="Calibri" w:eastAsia="Calibri" w:hAnsi="Calibri" w:cs="Calibri"/>
          <w:sz w:val="28"/>
        </w:rPr>
        <w:tab/>
        <w:t>float a=6.5,b=6.5,c=6.5,d;</w:t>
      </w:r>
    </w:p>
    <w:p w14:paraId="215EC12F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d=6.5*3;</w:t>
      </w:r>
    </w:p>
    <w:p w14:paraId="4B25EA4F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p w14:paraId="089AC86C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printf("total apples with raja are :%.1f",d);</w:t>
      </w:r>
    </w:p>
    <w:p w14:paraId="3507840B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}</w:t>
      </w:r>
    </w:p>
    <w:p w14:paraId="7C61654C" w14:textId="77777777" w:rsidR="001A11E0" w:rsidRDefault="001A11E0">
      <w:pPr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F780381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Q8.</w:t>
      </w:r>
    </w:p>
    <w:p w14:paraId="7A2B3F1B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6820E771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515BC4F9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48A06603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float n;</w:t>
      </w:r>
    </w:p>
    <w:p w14:paraId="4C766DF6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printf("enter a number :");</w:t>
      </w:r>
    </w:p>
    <w:p w14:paraId="76654D48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scanf("%f",&amp;n);</w:t>
      </w:r>
    </w:p>
    <w:p w14:paraId="2752B7F9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printf("the value you entered is : %.2f",n);</w:t>
      </w:r>
    </w:p>
    <w:p w14:paraId="2B6885D4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63E2DC99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</w:p>
    <w:p w14:paraId="1135B778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Q9.</w:t>
      </w:r>
    </w:p>
    <w:p w14:paraId="54CC40EC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3AE37EC4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448307A9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71C9ABCB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long long int a;</w:t>
      </w:r>
    </w:p>
    <w:p w14:paraId="60D07CEF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printf("enter your mobile no.: ");</w:t>
      </w:r>
    </w:p>
    <w:p w14:paraId="3955D622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scanf("%lld",&amp;a);</w:t>
      </w:r>
    </w:p>
    <w:p w14:paraId="2D04B31D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printf("your no. : %lld",a);</w:t>
      </w:r>
    </w:p>
    <w:p w14:paraId="2858346E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5AE03215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</w:p>
    <w:p w14:paraId="65EE2C77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Q10.</w:t>
      </w:r>
    </w:p>
    <w:p w14:paraId="7D2CAD17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35F93FB8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int main()</w:t>
      </w:r>
    </w:p>
    <w:p w14:paraId="360E5321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5E97F84C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int p=30000,first,secound;</w:t>
      </w:r>
    </w:p>
    <w:p w14:paraId="071D5740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printf("population of city: 30000");</w:t>
      </w:r>
    </w:p>
    <w:p w14:paraId="0BA8EB59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first=(p+((p*20)/100));</w:t>
      </w:r>
    </w:p>
    <w:p w14:paraId="6A59788A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printf("\npopulation of city during first year : %d",first);</w:t>
      </w:r>
    </w:p>
    <w:p w14:paraId="057243B7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secound=(first+((first*30)/100));</w:t>
      </w:r>
    </w:p>
    <w:p w14:paraId="0B9C8772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printf("\npopulation of city during secound year : %d",secound);</w:t>
      </w:r>
    </w:p>
    <w:p w14:paraId="0F04CA3A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p w14:paraId="45CED42F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2AAEE2FF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Q11.</w:t>
      </w:r>
    </w:p>
    <w:p w14:paraId="124714E6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</w:t>
      </w:r>
    </w:p>
    <w:p w14:paraId="4BF9813D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DDFD827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main() { </w:t>
      </w:r>
    </w:p>
    <w:p w14:paraId="4F742596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5D2C80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char d; </w:t>
      </w:r>
    </w:p>
    <w:p w14:paraId="72509AE4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195321AE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the character"); </w:t>
      </w:r>
    </w:p>
    <w:p w14:paraId="253FC5A3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1A8DC54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scanf("%c",&amp;d); </w:t>
      </w:r>
    </w:p>
    <w:p w14:paraId="4BD4E33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411DB34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printf("ASCII value of %c = %d",d,d); </w:t>
      </w:r>
    </w:p>
    <w:p w14:paraId="2B74C0FB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91C2A83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return 0; </w:t>
      </w:r>
    </w:p>
    <w:p w14:paraId="0897A874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D261AD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}</w:t>
      </w:r>
    </w:p>
    <w:p w14:paraId="79E0ACDA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</w:p>
    <w:p w14:paraId="3B5425F9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Q12.</w:t>
      </w:r>
    </w:p>
    <w:p w14:paraId="2641A83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</w:t>
      </w:r>
    </w:p>
    <w:p w14:paraId="3FDDEE0A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4001BCBD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main(){ </w:t>
      </w:r>
    </w:p>
    <w:p w14:paraId="1DB286F6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64F05F36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float basic_pay,HRA,TA,salary; </w:t>
      </w:r>
    </w:p>
    <w:p w14:paraId="74817E4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26D60D3C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the basic pay:"); </w:t>
      </w:r>
    </w:p>
    <w:p w14:paraId="7CC68D7C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682ED45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scanf("%f",&amp;basic_pay); </w:t>
      </w:r>
    </w:p>
    <w:p w14:paraId="6794147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6E13E4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7A1EA34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046A95D7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HRA=0.15*basic_pay; </w:t>
      </w:r>
    </w:p>
    <w:p w14:paraId="080311AE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78C9F90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TA=0.20*basic_pay; </w:t>
      </w:r>
    </w:p>
    <w:p w14:paraId="77628F6D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1B25306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7CBD9C6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1125165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salary= basic_pay+HRA+TA; </w:t>
      </w:r>
    </w:p>
    <w:p w14:paraId="56D71764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14A946F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printf("Salary of an employee is:%.2f",salary); </w:t>
      </w:r>
    </w:p>
    <w:p w14:paraId="3D148AA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581844D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return 0; </w:t>
      </w:r>
    </w:p>
    <w:p w14:paraId="3614F47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5CF2902E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}</w:t>
      </w:r>
    </w:p>
    <w:p w14:paraId="60921B96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</w:p>
    <w:p w14:paraId="60393264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Q15.</w:t>
      </w:r>
    </w:p>
    <w:p w14:paraId="0D4F0B8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</w:t>
      </w:r>
    </w:p>
    <w:p w14:paraId="2C7B2FA3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0CDF4D0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main(){ </w:t>
      </w:r>
    </w:p>
    <w:p w14:paraId="6D9A734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59449EE4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float frequency,wavelength,speed; </w:t>
      </w:r>
    </w:p>
    <w:p w14:paraId="38906AAB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1758F3CC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the wavelength:"); </w:t>
      </w:r>
    </w:p>
    <w:p w14:paraId="4A8D8C23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345E8F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scanf("%f",&amp;wavelength); </w:t>
      </w:r>
    </w:p>
    <w:p w14:paraId="1C06314E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49E495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the speed:"); </w:t>
      </w:r>
    </w:p>
    <w:p w14:paraId="376F62F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4733B26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scanf("%f",&amp;speed); </w:t>
      </w:r>
    </w:p>
    <w:p w14:paraId="255121F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3490F22C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frequency=speed/wavelength; </w:t>
      </w:r>
    </w:p>
    <w:p w14:paraId="37A75BF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2A803F1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printf("frequency of given wave is:%.2f",frequency); </w:t>
      </w:r>
    </w:p>
    <w:p w14:paraId="15004053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45B07F2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return 0; </w:t>
      </w:r>
    </w:p>
    <w:p w14:paraId="1F09D9B3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57F17128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Q16.</w:t>
      </w:r>
    </w:p>
    <w:p w14:paraId="648EF02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5AA02C8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</w:t>
      </w:r>
    </w:p>
    <w:p w14:paraId="4DDA57B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4C640BA7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#include&lt;math.h&gt; </w:t>
      </w:r>
    </w:p>
    <w:p w14:paraId="351FEF6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252FB47C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main(){ </w:t>
      </w:r>
    </w:p>
    <w:p w14:paraId="322BB4C4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acceleration=5; </w:t>
      </w:r>
    </w:p>
    <w:p w14:paraId="51C2942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distance=70; </w:t>
      </w:r>
    </w:p>
    <w:p w14:paraId="30B9700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initial_velocity=30; </w:t>
      </w:r>
    </w:p>
    <w:p w14:paraId="550CC08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final_velocity; </w:t>
      </w:r>
    </w:p>
    <w:p w14:paraId="65429CA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final_velocity=sqrt(pow(initial_velocity,2)+2*acceleration*distance); </w:t>
      </w:r>
    </w:p>
    <w:p w14:paraId="4781D4C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printf("final_velocity of car is:%d",final_velocity); </w:t>
      </w:r>
    </w:p>
    <w:p w14:paraId="5ACC525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return 0; </w:t>
      </w:r>
    </w:p>
    <w:p w14:paraId="6B7EFBF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01941277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}</w:t>
      </w:r>
    </w:p>
    <w:p w14:paraId="2894FE7A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Q17.</w:t>
      </w:r>
    </w:p>
    <w:p w14:paraId="76F35E5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</w:t>
      </w:r>
    </w:p>
    <w:p w14:paraId="71773B0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061FA6A7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#include&lt;math.h&gt; </w:t>
      </w:r>
    </w:p>
    <w:p w14:paraId="07490FF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main(){ </w:t>
      </w:r>
    </w:p>
    <w:p w14:paraId="18F537AB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u=0; </w:t>
      </w:r>
    </w:p>
    <w:p w14:paraId="1265478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a=4; </w:t>
      </w:r>
    </w:p>
    <w:p w14:paraId="5276E16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t=3; </w:t>
      </w:r>
    </w:p>
    <w:p w14:paraId="35B2564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v; </w:t>
      </w:r>
    </w:p>
    <w:p w14:paraId="15A4D98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v=u+a*t; </w:t>
      </w:r>
    </w:p>
    <w:p w14:paraId="7039F3EB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printf("final_velocity is:%d\n",v); </w:t>
      </w:r>
    </w:p>
    <w:p w14:paraId="7A4F837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s; </w:t>
      </w:r>
    </w:p>
    <w:p w14:paraId="577276AB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s=u*t+(a*t*t)/2; </w:t>
      </w:r>
    </w:p>
    <w:p w14:paraId="5D3F584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printf("distance travelled by horse\n:%d",s); </w:t>
      </w:r>
    </w:p>
    <w:p w14:paraId="6229C98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return 0; </w:t>
      </w:r>
    </w:p>
    <w:p w14:paraId="7824E295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}</w:t>
      </w:r>
    </w:p>
    <w:p w14:paraId="3A156437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Q18.</w:t>
      </w:r>
    </w:p>
    <w:p w14:paraId="61B2760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</w:t>
      </w:r>
    </w:p>
    <w:p w14:paraId="1666176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main(){ </w:t>
      </w:r>
    </w:p>
    <w:p w14:paraId="659B7FE3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w,x,y,z; </w:t>
      </w:r>
    </w:p>
    <w:p w14:paraId="19860248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the last four digits of your roll no.\n"); </w:t>
      </w:r>
    </w:p>
    <w:p w14:paraId="45123D54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w= "); </w:t>
      </w:r>
    </w:p>
    <w:p w14:paraId="67C789B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scanf("%d",&amp;w); </w:t>
      </w:r>
    </w:p>
    <w:p w14:paraId="6CFA44C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x= "); </w:t>
      </w:r>
    </w:p>
    <w:p w14:paraId="582CB12C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4595D80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scanf("%d",&amp;x); </w:t>
      </w:r>
    </w:p>
    <w:p w14:paraId="208C4ADF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y= "); </w:t>
      </w:r>
    </w:p>
    <w:p w14:paraId="412122CE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scanf("%d",&amp;y); </w:t>
      </w:r>
    </w:p>
    <w:p w14:paraId="2F4111DA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printf("enter z= "); </w:t>
      </w:r>
    </w:p>
    <w:p w14:paraId="6E56A9F1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scanf("%d",&amp;z); </w:t>
      </w:r>
    </w:p>
    <w:p w14:paraId="0DC262E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int sum; </w:t>
      </w:r>
    </w:p>
    <w:p w14:paraId="75594EE5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sum=w+x+y+z; </w:t>
      </w:r>
    </w:p>
    <w:p w14:paraId="7E34A79D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printf("sum of the last four digit of roll no:%d",sum); </w:t>
      </w:r>
    </w:p>
    <w:p w14:paraId="450F3F2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return 0; </w:t>
      </w:r>
    </w:p>
    <w:p w14:paraId="74F589A9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</w:p>
    <w:p w14:paraId="0AAF0CD6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}</w:t>
      </w:r>
    </w:p>
    <w:p w14:paraId="788C2BB4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Q22</w:t>
      </w:r>
      <w:r>
        <w:rPr>
          <w:rFonts w:ascii="Calibri" w:eastAsia="Calibri" w:hAnsi="Calibri" w:cs="Calibri"/>
          <w:sz w:val="28"/>
        </w:rPr>
        <w:t>.</w:t>
      </w:r>
    </w:p>
    <w:p w14:paraId="3475A0E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Header file refers to a file with extension . h that contains C function declarations and macro definitions which are to be shared between multiple source files.</w:t>
      </w:r>
    </w:p>
    <w:p w14:paraId="1FAAE2B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Uses of header file.</w:t>
      </w:r>
    </w:p>
    <w:p w14:paraId="79C73DD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1. Declaration of functions and types</w:t>
      </w:r>
    </w:p>
    <w:p w14:paraId="6B9B90DB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2. Modularity and code organization</w:t>
      </w:r>
    </w:p>
    <w:p w14:paraId="4A110D3B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3.Code Reusability</w:t>
      </w:r>
    </w:p>
    <w:p w14:paraId="0B356B07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4. Avoiding code Redundancy</w:t>
      </w:r>
    </w:p>
    <w:p w14:paraId="1B578FD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5. Preprocessor Directives</w:t>
      </w:r>
    </w:p>
    <w:p w14:paraId="0934CEBF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 Standard Library and Third part Libraries</w:t>
      </w:r>
    </w:p>
    <w:p w14:paraId="49EC20FF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</w:p>
    <w:p w14:paraId="02BAA58A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" w:eastAsia="Calibri" w:hAnsi="Calibri" w:cs="Calibri"/>
          <w:b/>
          <w:sz w:val="28"/>
        </w:rPr>
        <w:t>Q23.</w:t>
      </w:r>
    </w:p>
    <w:p w14:paraId="4D6D5CE0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56      70      38</w:t>
      </w:r>
    </w:p>
    <w:p w14:paraId="7790CAA0" w14:textId="77777777" w:rsidR="001A11E0" w:rsidRDefault="001A11E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Q24.</w:t>
      </w:r>
    </w:p>
    <w:p w14:paraId="08BA5763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GLA UNIVERSITY14</w:t>
      </w:r>
    </w:p>
    <w:p w14:paraId="6FB71CCC" w14:textId="77777777" w:rsidR="001A11E0" w:rsidRDefault="001A11E0">
      <w:pPr>
        <w:jc w:val="both"/>
        <w:rPr>
          <w:rFonts w:ascii="Calibri" w:eastAsia="Calibri" w:hAnsi="Calibri" w:cs="Calibri"/>
          <w:sz w:val="28"/>
        </w:rPr>
      </w:pPr>
    </w:p>
    <w:p w14:paraId="5ED8A1EA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Q25</w:t>
      </w:r>
      <w:r>
        <w:rPr>
          <w:rFonts w:ascii="Calibri" w:eastAsia="Calibri" w:hAnsi="Calibri" w:cs="Calibri"/>
          <w:sz w:val="28"/>
        </w:rPr>
        <w:t>.</w:t>
      </w:r>
    </w:p>
    <w:p w14:paraId="37C865C0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Library functions are built-in functions that are grouped together and placed in a common location called library.</w:t>
      </w:r>
    </w:p>
    <w:p w14:paraId="1DF44521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List any four library function:</w:t>
      </w:r>
    </w:p>
    <w:p w14:paraId="3F0CB651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 printf()</w:t>
      </w:r>
    </w:p>
    <w:p w14:paraId="65BB0529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2. scanf()</w:t>
      </w:r>
    </w:p>
    <w:p w14:paraId="52C1D786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3.sqrt()</w:t>
      </w:r>
    </w:p>
    <w:p w14:paraId="71762384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4.strcpy()</w:t>
      </w:r>
    </w:p>
    <w:p w14:paraId="5C3D781C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3D35BF6F" w14:textId="77777777" w:rsidR="001A11E0" w:rsidRDefault="001A11E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Q26.</w:t>
      </w:r>
    </w:p>
    <w:p w14:paraId="51FDE96D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C is placement oriented LanguageHi30 36 1e</w:t>
      </w:r>
    </w:p>
    <w:p w14:paraId="14F0EE37" w14:textId="77777777" w:rsidR="001A11E0" w:rsidRDefault="001A11E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Q28.</w:t>
      </w:r>
    </w:p>
    <w:p w14:paraId="79EF71DE" w14:textId="77777777" w:rsidR="001A11E0" w:rsidRDefault="001A11E0">
      <w:pPr>
        <w:rPr>
          <w:rFonts w:ascii="Calibri" w:eastAsia="Calibri" w:hAnsi="Calibri" w:cs="Calibri"/>
          <w:b/>
          <w:sz w:val="28"/>
        </w:rPr>
      </w:pPr>
      <w:r>
        <w:rPr>
          <w:rFonts w:ascii="Calibri Light" w:eastAsia="Calibri Light" w:hAnsi="Calibri Light" w:cs="Calibri Light"/>
          <w:sz w:val="28"/>
        </w:rPr>
        <w:t>"C % FOR % PLACEMENT</w:t>
      </w:r>
      <w:r>
        <w:rPr>
          <w:rFonts w:ascii="Calibri" w:eastAsia="Calibri" w:hAnsi="Calibri" w:cs="Calibri"/>
          <w:b/>
          <w:sz w:val="28"/>
        </w:rPr>
        <w:t xml:space="preserve">" 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</w:p>
    <w:p w14:paraId="71F05332" w14:textId="77777777" w:rsidR="001A11E0" w:rsidRDefault="001A11E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Q29.</w:t>
      </w:r>
    </w:p>
    <w:p w14:paraId="2BB4A79E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#include &lt;stdio.h&gt;</w:t>
      </w:r>
    </w:p>
    <w:p w14:paraId="4C8F1504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</w:p>
    <w:p w14:paraId="28261245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int main() {</w:t>
      </w:r>
    </w:p>
    <w:p w14:paraId="5797B669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double distance, time;</w:t>
      </w:r>
    </w:p>
    <w:p w14:paraId="723DAFB6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</w:p>
    <w:p w14:paraId="438AC397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printf("Enter the distance (in kilometers) between GLA University and Delhi: ");</w:t>
      </w:r>
    </w:p>
    <w:p w14:paraId="3D7E560A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scanf("%lf", &amp;distance);</w:t>
      </w:r>
    </w:p>
    <w:p w14:paraId="32B7A3D6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</w:t>
      </w:r>
    </w:p>
    <w:p w14:paraId="4A15194A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time = 4.0;</w:t>
      </w:r>
    </w:p>
    <w:p w14:paraId="26780FD7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</w:p>
    <w:p w14:paraId="67046A6B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double speed = distance / time;</w:t>
      </w:r>
    </w:p>
    <w:p w14:paraId="2F73775E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</w:p>
    <w:p w14:paraId="7BB72B95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</w:t>
      </w:r>
    </w:p>
    <w:p w14:paraId="3D0FFC8C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printf("The speed of the bus is %.2lf km/h.\n", speed);</w:t>
      </w:r>
    </w:p>
    <w:p w14:paraId="295865CC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</w:p>
    <w:p w14:paraId="3F45FBE8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return 0;</w:t>
      </w:r>
    </w:p>
    <w:p w14:paraId="7ADDC0FB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}</w:t>
      </w:r>
    </w:p>
    <w:p w14:paraId="284144E3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6AFC7AED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Q30</w:t>
      </w:r>
      <w:r>
        <w:rPr>
          <w:rFonts w:ascii="Calibri" w:eastAsia="Calibri" w:hAnsi="Calibri" w:cs="Calibri"/>
          <w:sz w:val="28"/>
        </w:rPr>
        <w:t>.</w:t>
      </w:r>
    </w:p>
    <w:p w14:paraId="7304B45B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Answer 30: </w:t>
      </w:r>
    </w:p>
    <w:p w14:paraId="1687F462" w14:textId="77777777" w:rsidR="001A11E0" w:rsidRDefault="001A11E0">
      <w:pPr>
        <w:spacing w:after="10" w:line="268" w:lineRule="auto"/>
        <w:ind w:left="-15" w:right="72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#include&lt;math.h&gt; int main() {  int shyam=80,satyam=50,suman=70;  float average;  average=(shyam+satyam+suman)/3;  printf("calculate the average marks : %.2f", average);  return 0; </w:t>
      </w:r>
    </w:p>
    <w:p w14:paraId="78B707AC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} </w:t>
      </w:r>
    </w:p>
    <w:p w14:paraId="20AE5AE8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</w:p>
    <w:p w14:paraId="5BE22EDA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Q31.</w:t>
      </w:r>
    </w:p>
    <w:p w14:paraId="0F2C405C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#include &lt;stdio.h&gt;</w:t>
      </w:r>
    </w:p>
    <w:p w14:paraId="2FADB0C3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</w:p>
    <w:p w14:paraId="3562EA2E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int main() {</w:t>
      </w:r>
    </w:p>
    <w:p w14:paraId="2EBEA92C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double moneyGivenToSaurav, moneyGivenToSajal, temp;</w:t>
      </w:r>
    </w:p>
    <w:p w14:paraId="636CDB3E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</w:p>
    <w:p w14:paraId="6223C6B1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printf("Enter the amount of money given to Saurav: ");</w:t>
      </w:r>
    </w:p>
    <w:p w14:paraId="118A6718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scanf("%lf", &amp;moneyGivenToSaurav);</w:t>
      </w:r>
    </w:p>
    <w:p w14:paraId="05A1C1B0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</w:t>
      </w:r>
    </w:p>
    <w:p w14:paraId="299038BB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printf("Enter the amount of money given to Sajal: ");</w:t>
      </w:r>
    </w:p>
    <w:p w14:paraId="1CDD35D4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scanf("%lf", &amp;moneyGivenToSajal);</w:t>
      </w:r>
    </w:p>
    <w:p w14:paraId="6D66BBF6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</w:p>
    <w:p w14:paraId="1945C42E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</w:p>
    <w:p w14:paraId="2483DD46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temp = moneyGivenToSaurav;</w:t>
      </w:r>
    </w:p>
    <w:p w14:paraId="71CC819F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moneyGivenToSaurav = moneyGivenToSajal;</w:t>
      </w:r>
    </w:p>
    <w:p w14:paraId="4D959DA2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moneyGivenToSajal = temp;</w:t>
      </w:r>
    </w:p>
    <w:p w14:paraId="7FCD26D7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</w:p>
    <w:p w14:paraId="7C5801E2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printf("After rectifying the mistake:\n");</w:t>
      </w:r>
    </w:p>
    <w:p w14:paraId="574D3E00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printf("Amount of money given to Saurav: %.2lf\n", moneyGivenToSaurav);</w:t>
      </w:r>
    </w:p>
    <w:p w14:paraId="49506C6D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printf("Amount of money given to Sajal: %.2lf\n", moneyGivenToSajal);</w:t>
      </w:r>
    </w:p>
    <w:p w14:paraId="2D5C770D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</w:p>
    <w:p w14:paraId="4F500550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return 0;</w:t>
      </w:r>
    </w:p>
    <w:p w14:paraId="4BE8B4DD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}</w:t>
      </w:r>
    </w:p>
    <w:p w14:paraId="396F6438" w14:textId="77777777" w:rsidR="001A11E0" w:rsidRDefault="001A11E0">
      <w:pPr>
        <w:spacing w:after="2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01647B55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 xml:space="preserve">Q32. </w:t>
      </w:r>
    </w:p>
    <w:p w14:paraId="06DC2E32" w14:textId="77777777" w:rsidR="001A11E0" w:rsidRDefault="001A11E0">
      <w:pPr>
        <w:spacing w:after="10" w:line="268" w:lineRule="auto"/>
        <w:ind w:left="-15" w:right="2741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#include&lt;math.h&gt;&gt; int main() {  int speed,time,distance;  printf("enter the speed :");  scanf("%d", &amp;speed);  printf("enter the time :");  scanf("%d",&amp;time);  distance=speed*time;  if(speed&lt;=4) </w:t>
      </w:r>
    </w:p>
    <w:p w14:paraId="47E4DE20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{ </w:t>
      </w:r>
    </w:p>
    <w:p w14:paraId="322A4C2D" w14:textId="77777777" w:rsidR="001A11E0" w:rsidRDefault="001A11E0">
      <w:pPr>
        <w:spacing w:after="10" w:line="268" w:lineRule="auto"/>
        <w:ind w:left="-15" w:right="216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printf("He is comfortable to eat the food in the mess");     }     else if(speed&gt;4) </w:t>
      </w:r>
    </w:p>
    <w:p w14:paraId="1BB934B7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{ </w:t>
      </w:r>
    </w:p>
    <w:p w14:paraId="2B280635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 printf("He is comfortable to eat the food in the mess"); </w:t>
      </w:r>
    </w:p>
    <w:p w14:paraId="3982DBCC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} </w:t>
      </w:r>
    </w:p>
    <w:p w14:paraId="6C36F1F4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printf("\nenter the distance : %d",distance);  return 0; </w:t>
      </w:r>
    </w:p>
    <w:p w14:paraId="12ED1D79" w14:textId="77777777" w:rsidR="001A11E0" w:rsidRDefault="001A11E0">
      <w:pPr>
        <w:spacing w:after="10" w:line="268" w:lineRule="auto"/>
        <w:ind w:left="-15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} </w:t>
      </w:r>
    </w:p>
    <w:p w14:paraId="2D9059F0" w14:textId="77777777" w:rsidR="001A11E0" w:rsidRDefault="001A11E0">
      <w:pPr>
        <w:rPr>
          <w:rFonts w:ascii="Calibri" w:eastAsia="Calibri" w:hAnsi="Calibri" w:cs="Calibri"/>
          <w:b/>
          <w:sz w:val="28"/>
        </w:rPr>
      </w:pPr>
    </w:p>
    <w:p w14:paraId="15D721C2" w14:textId="77777777" w:rsidR="001A11E0" w:rsidRDefault="001A11E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Q33.</w:t>
      </w:r>
    </w:p>
    <w:p w14:paraId="7936D395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yes</w:t>
      </w:r>
    </w:p>
    <w:p w14:paraId="475FFF9A" w14:textId="77777777" w:rsidR="001A11E0" w:rsidRDefault="001A11E0">
      <w:pPr>
        <w:rPr>
          <w:rFonts w:ascii="Calibri" w:eastAsia="Calibri" w:hAnsi="Calibri" w:cs="Calibri"/>
          <w:b/>
          <w:sz w:val="28"/>
        </w:rPr>
      </w:pPr>
    </w:p>
    <w:p w14:paraId="48DD962E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Q34</w:t>
      </w:r>
      <w:r>
        <w:rPr>
          <w:rFonts w:ascii="Calibri" w:eastAsia="Calibri" w:hAnsi="Calibri" w:cs="Calibri"/>
          <w:sz w:val="28"/>
        </w:rPr>
        <w:t>.</w:t>
      </w:r>
    </w:p>
    <w:p w14:paraId="77D73760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comments in c are  human-readable explanation or notes in the source code of a C program.</w:t>
      </w:r>
    </w:p>
    <w:p w14:paraId="167467D2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Comments begin with /* and ended by */ characters. Comments can be a single line, or can even span several lines. It can be placed anywhere in the program.</w:t>
      </w:r>
    </w:p>
    <w:p w14:paraId="0ABFA634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7557D43B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Q35</w:t>
      </w:r>
      <w:r>
        <w:rPr>
          <w:rFonts w:ascii="Calibri" w:eastAsia="Calibri" w:hAnsi="Calibri" w:cs="Calibri"/>
          <w:sz w:val="28"/>
        </w:rPr>
        <w:t>.</w:t>
      </w:r>
    </w:p>
    <w:p w14:paraId="4575D63E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An ampersand (&amp;) symbol must be placed before the variable name whatnumber,placing &amp; means whatever integer value is entered by the user store at the "address" of the variable name. This is a  common mistake for programmers often leading to logical error.</w:t>
      </w:r>
    </w:p>
    <w:p w14:paraId="54A8D746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6C576E98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Q36</w:t>
      </w:r>
      <w:r>
        <w:rPr>
          <w:rFonts w:ascii="Calibri" w:eastAsia="Calibri" w:hAnsi="Calibri" w:cs="Calibri"/>
          <w:sz w:val="28"/>
        </w:rPr>
        <w:t>.</w:t>
      </w:r>
    </w:p>
    <w:p w14:paraId="713AB913" w14:textId="77777777" w:rsidR="001A11E0" w:rsidRDefault="001A11E0">
      <w:pPr>
        <w:spacing w:after="11" w:line="249" w:lineRule="auto"/>
        <w:ind w:left="1196" w:right="3050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 &lt;stdio.h&gt; int main() {     if (sizeof(int) &gt; -1)         printf("Yes");     else         printf("No");     return 0; </w:t>
      </w:r>
    </w:p>
    <w:p w14:paraId="74DAF17B" w14:textId="77777777" w:rsidR="001A11E0" w:rsidRDefault="001A11E0">
      <w:pPr>
        <w:spacing w:after="11" w:line="249" w:lineRule="auto"/>
        <w:ind w:left="1196" w:right="572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} </w:t>
      </w:r>
    </w:p>
    <w:p w14:paraId="0E6EE4F6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b/>
          <w:sz w:val="28"/>
          <w:u w:val="single"/>
        </w:rPr>
        <w:t>OUTPUT</w:t>
      </w:r>
      <w:r>
        <w:rPr>
          <w:rFonts w:ascii="Calibri Light" w:eastAsia="Calibri Light" w:hAnsi="Calibri Light" w:cs="Calibri Light"/>
          <w:b/>
          <w:sz w:val="28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 xml:space="preserve">NO ANSWER  </w:t>
      </w:r>
    </w:p>
    <w:p w14:paraId="4F526CC9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</w:p>
    <w:p w14:paraId="2824366F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b/>
          <w:sz w:val="28"/>
        </w:rPr>
      </w:pPr>
    </w:p>
    <w:p w14:paraId="10490AE2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Q39.</w:t>
      </w:r>
    </w:p>
    <w:p w14:paraId="5D332950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#include &lt;stdio.h&gt;</w:t>
      </w:r>
    </w:p>
    <w:p w14:paraId="0EC4B829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</w:p>
    <w:p w14:paraId="2BD9A50F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int main() {</w:t>
      </w:r>
    </w:p>
    <w:p w14:paraId="579DF1B6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double batteryPower = 1.0; // Initial battery power (100%)</w:t>
      </w:r>
    </w:p>
    <w:p w14:paraId="614EB4F9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double targetPower = 0.75; // Target battery power (75%)</w:t>
      </w:r>
    </w:p>
    <w:p w14:paraId="238196D7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double hours = 0; // Initialize the hours to 0</w:t>
      </w:r>
    </w:p>
    <w:p w14:paraId="3D847C8A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</w:p>
    <w:p w14:paraId="1EAA8A15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while (batteryPower &gt; targetPower) {</w:t>
      </w:r>
    </w:p>
    <w:p w14:paraId="0F801A34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    batteryPower -= 0.2; // Decrease the battery power by 0.2 (0.2 represents 20% per hour)</w:t>
      </w:r>
    </w:p>
    <w:p w14:paraId="4079F6CF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    hours++; // Increase the hours by 1</w:t>
      </w:r>
    </w:p>
    <w:p w14:paraId="21FE4CB3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}</w:t>
      </w:r>
    </w:p>
    <w:p w14:paraId="33D13F47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</w:p>
    <w:p w14:paraId="7D754EDF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printf("The battery power is at 75%% after %.1lf hours.\n", hours);</w:t>
      </w:r>
    </w:p>
    <w:p w14:paraId="185FB72D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</w:p>
    <w:p w14:paraId="2B02FE0F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  return 0;</w:t>
      </w:r>
    </w:p>
    <w:p w14:paraId="2CD94E95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}</w:t>
      </w:r>
    </w:p>
    <w:p w14:paraId="27A86865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</w:p>
    <w:p w14:paraId="02B9C25D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Q40.</w:t>
      </w:r>
    </w:p>
    <w:p w14:paraId="2B620AD5" w14:textId="77777777" w:rsidR="001A11E0" w:rsidRDefault="001A11E0">
      <w:pPr>
        <w:numPr>
          <w:ilvl w:val="0"/>
          <w:numId w:val="1"/>
        </w:numPr>
        <w:spacing w:after="0"/>
        <w:ind w:left="374" w:right="4860" w:hanging="3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compiler</w:t>
      </w:r>
    </w:p>
    <w:p w14:paraId="6B4644D3" w14:textId="77777777" w:rsidR="001A11E0" w:rsidRDefault="001A11E0">
      <w:pPr>
        <w:spacing w:after="0"/>
        <w:ind w:right="4860"/>
        <w:rPr>
          <w:rFonts w:ascii="Calibri Light" w:eastAsia="Calibri Light" w:hAnsi="Calibri Light" w:cs="Calibri Light"/>
          <w:b/>
          <w:sz w:val="28"/>
        </w:rPr>
      </w:pPr>
    </w:p>
    <w:p w14:paraId="01CB5362" w14:textId="77777777" w:rsidR="001A11E0" w:rsidRDefault="001A11E0">
      <w:pPr>
        <w:spacing w:after="0"/>
        <w:ind w:right="4860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Q41.</w:t>
      </w:r>
    </w:p>
    <w:p w14:paraId="704A8C79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(c) %o</w:t>
      </w:r>
    </w:p>
    <w:p w14:paraId="76FBEECC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b/>
          <w:sz w:val="28"/>
        </w:rPr>
      </w:pPr>
    </w:p>
    <w:p w14:paraId="3A050E28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Q42.</w:t>
      </w:r>
    </w:p>
    <w:p w14:paraId="6EFCECB8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sz w:val="28"/>
        </w:rPr>
        <w:t>(b) %.2f</w:t>
      </w:r>
    </w:p>
    <w:p w14:paraId="78124707" w14:textId="77777777" w:rsidR="001A11E0" w:rsidRDefault="001A11E0">
      <w:pPr>
        <w:spacing w:after="0"/>
        <w:ind w:left="14" w:right="4860"/>
        <w:rPr>
          <w:rFonts w:ascii="Calibri Light" w:eastAsia="Calibri Light" w:hAnsi="Calibri Light" w:cs="Calibri Light"/>
          <w:b/>
          <w:sz w:val="28"/>
        </w:rPr>
      </w:pPr>
    </w:p>
    <w:p w14:paraId="703BBEDE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Q43.</w:t>
      </w:r>
    </w:p>
    <w:p w14:paraId="3F163712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(b) array</w:t>
      </w:r>
    </w:p>
    <w:p w14:paraId="524B8115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35A3F0C6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Q44.</w:t>
      </w:r>
    </w:p>
    <w:p w14:paraId="6D58B637" w14:textId="77777777" w:rsidR="001A11E0" w:rsidRDefault="001A11E0">
      <w:pPr>
        <w:spacing w:after="11" w:line="249" w:lineRule="auto"/>
        <w:ind w:left="9" w:right="3879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#include&lt;stdio.h&gt; void main() {   int x=0;   x= printf("\"hello\b\"");   printf(“%d”,x); </w:t>
      </w:r>
    </w:p>
    <w:p w14:paraId="7F535775" w14:textId="77777777" w:rsidR="001A11E0" w:rsidRDefault="001A11E0">
      <w:pPr>
        <w:spacing w:after="11" w:line="249" w:lineRule="auto"/>
        <w:ind w:left="9" w:right="572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} </w:t>
      </w:r>
    </w:p>
    <w:p w14:paraId="3B4F30E5" w14:textId="77777777" w:rsidR="001A11E0" w:rsidRDefault="001A11E0">
      <w:pPr>
        <w:spacing w:after="0"/>
        <w:ind w:left="9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  <w:u w:val="single"/>
        </w:rPr>
        <w:t>OUTPUT</w:t>
      </w: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681391BD" w14:textId="77777777" w:rsidR="001A11E0" w:rsidRDefault="001A11E0">
      <w:pPr>
        <w:spacing w:after="0"/>
        <w:ind w:left="14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51CAE39D" w14:textId="77777777" w:rsidR="001A11E0" w:rsidRDefault="001A11E0">
      <w:pPr>
        <w:spacing w:after="11" w:line="249" w:lineRule="auto"/>
        <w:ind w:left="9" w:right="572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 (c)“hello”8 </w:t>
      </w:r>
    </w:p>
    <w:p w14:paraId="6F8AE3B6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3E4EA99D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Q45.</w:t>
      </w:r>
    </w:p>
    <w:p w14:paraId="6ACDC679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d. Garbage, 5</w:t>
      </w:r>
    </w:p>
    <w:p w14:paraId="7343F302" w14:textId="77777777" w:rsidR="001A11E0" w:rsidRDefault="001A11E0">
      <w:pPr>
        <w:jc w:val="both"/>
        <w:rPr>
          <w:rFonts w:ascii="Calibri Light" w:eastAsia="Calibri Light" w:hAnsi="Calibri Light" w:cs="Calibri Light"/>
          <w:sz w:val="28"/>
        </w:rPr>
      </w:pPr>
    </w:p>
    <w:p w14:paraId="10CE9907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Q46.</w:t>
      </w:r>
    </w:p>
    <w:p w14:paraId="60D15A69" w14:textId="77777777" w:rsidR="001A11E0" w:rsidRDefault="001A11E0">
      <w:pPr>
        <w:spacing w:after="11" w:line="249" w:lineRule="auto"/>
        <w:ind w:left="9" w:right="572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(c) enum </w:t>
      </w:r>
    </w:p>
    <w:p w14:paraId="5A86692D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717DC6ED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Q47.</w:t>
      </w:r>
    </w:p>
    <w:p w14:paraId="01455B4D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(a) c1</w:t>
      </w:r>
    </w:p>
    <w:p w14:paraId="5CCC4D59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24C027E7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Q49.</w:t>
      </w:r>
    </w:p>
    <w:p w14:paraId="7AC77C51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color w:val="D1D5DB"/>
          <w:sz w:val="28"/>
          <w:shd w:val="clear" w:color="auto" w:fill="444654"/>
        </w:rPr>
        <w:t xml:space="preserve">a) (325.54)₆ </w:t>
      </w:r>
      <w:r>
        <w:rPr>
          <w:rFonts w:ascii="Cambria Math" w:eastAsia="Cambria Math" w:hAnsi="Cambria Math" w:cs="Cambria Math"/>
          <w:color w:val="D1D5DB"/>
          <w:sz w:val="28"/>
          <w:shd w:val="clear" w:color="auto" w:fill="444654"/>
        </w:rPr>
        <w:t>≈</w:t>
      </w:r>
      <w:r>
        <w:rPr>
          <w:rFonts w:ascii="Calibri Light" w:eastAsia="Calibri Light" w:hAnsi="Calibri Light" w:cs="Calibri Light"/>
          <w:color w:val="D1D5DB"/>
          <w:sz w:val="28"/>
          <w:shd w:val="clear" w:color="auto" w:fill="444654"/>
        </w:rPr>
        <w:t xml:space="preserve"> 125.9444₁₀ b) (1001010110101.1110101)₂ </w:t>
      </w:r>
      <w:r>
        <w:rPr>
          <w:rFonts w:ascii="Cambria Math" w:eastAsia="Cambria Math" w:hAnsi="Cambria Math" w:cs="Cambria Math"/>
          <w:color w:val="D1D5DB"/>
          <w:sz w:val="28"/>
          <w:shd w:val="clear" w:color="auto" w:fill="444654"/>
        </w:rPr>
        <w:t>≈</w:t>
      </w:r>
      <w:r>
        <w:rPr>
          <w:rFonts w:ascii="Calibri Light" w:eastAsia="Calibri Light" w:hAnsi="Calibri Light" w:cs="Calibri Light"/>
          <w:color w:val="D1D5DB"/>
          <w:sz w:val="28"/>
          <w:shd w:val="clear" w:color="auto" w:fill="444654"/>
        </w:rPr>
        <w:t xml:space="preserve"> 4679.90625₁₀ c) (742.72)₈ </w:t>
      </w:r>
      <w:r>
        <w:rPr>
          <w:rFonts w:ascii="Cambria Math" w:eastAsia="Cambria Math" w:hAnsi="Cambria Math" w:cs="Cambria Math"/>
          <w:color w:val="D1D5DB"/>
          <w:sz w:val="28"/>
          <w:shd w:val="clear" w:color="auto" w:fill="444654"/>
        </w:rPr>
        <w:t>≈</w:t>
      </w:r>
      <w:r>
        <w:rPr>
          <w:rFonts w:ascii="Calibri Light" w:eastAsia="Calibri Light" w:hAnsi="Calibri Light" w:cs="Calibri Light"/>
          <w:color w:val="D1D5DB"/>
          <w:sz w:val="28"/>
          <w:shd w:val="clear" w:color="auto" w:fill="444654"/>
        </w:rPr>
        <w:t xml:space="preserve"> 482.90625₁₀ d) (AC94.C5)₁₆ </w:t>
      </w:r>
      <w:r>
        <w:rPr>
          <w:rFonts w:ascii="Cambria Math" w:eastAsia="Cambria Math" w:hAnsi="Cambria Math" w:cs="Cambria Math"/>
          <w:color w:val="D1D5DB"/>
          <w:sz w:val="28"/>
          <w:shd w:val="clear" w:color="auto" w:fill="444654"/>
        </w:rPr>
        <w:t>≈</w:t>
      </w:r>
      <w:r>
        <w:rPr>
          <w:rFonts w:ascii="Calibri Light" w:eastAsia="Calibri Light" w:hAnsi="Calibri Light" w:cs="Calibri Light"/>
          <w:color w:val="D1D5DB"/>
          <w:sz w:val="28"/>
          <w:shd w:val="clear" w:color="auto" w:fill="444654"/>
        </w:rPr>
        <w:t xml:space="preserve"> 705881.76953125₁₀</w:t>
      </w:r>
    </w:p>
    <w:p w14:paraId="51F9207E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Q50.</w:t>
      </w:r>
    </w:p>
    <w:p w14:paraId="5D605F5B" w14:textId="77777777" w:rsidR="001A11E0" w:rsidRDefault="001A11E0">
      <w:pPr>
        <w:spacing w:before="300" w:after="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(DB56.CD4)₁₆ = 110110110101101001101100.110010110100₂ (Binary) (DB56.CD4)₁₆ = 656.514₈ (Octal) (DB56.CD4)₁₆ </w:t>
      </w:r>
      <w:r>
        <w:rPr>
          <w:rFonts w:ascii="Cambria Math" w:eastAsia="Cambria Math" w:hAnsi="Cambria Math" w:cs="Cambria Math"/>
          <w:sz w:val="28"/>
        </w:rPr>
        <w:t>≈</w:t>
      </w:r>
      <w:r>
        <w:rPr>
          <w:rFonts w:ascii="Calibri Light" w:eastAsia="Calibri Light" w:hAnsi="Calibri Light" w:cs="Calibri Light"/>
          <w:sz w:val="28"/>
        </w:rPr>
        <w:t xml:space="preserve"> 56022.80108643₁₀ (Decimal)</w:t>
      </w:r>
    </w:p>
    <w:p w14:paraId="5537213D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3F0312AD" w14:textId="77777777" w:rsidR="001A11E0" w:rsidRDefault="001A11E0">
      <w:pPr>
        <w:tabs>
          <w:tab w:val="left" w:pos="3036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Q51.</w:t>
      </w:r>
      <w:r>
        <w:rPr>
          <w:rFonts w:ascii="Calibri" w:eastAsia="Calibri" w:hAnsi="Calibri" w:cs="Calibri"/>
          <w:sz w:val="28"/>
        </w:rPr>
        <w:tab/>
      </w:r>
    </w:p>
    <w:p w14:paraId="73F057CD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(100111011.10001)</w:t>
      </w:r>
      <w:r>
        <w:rPr>
          <w:rFonts w:ascii="Calibri Light" w:eastAsia="Calibri Light" w:hAnsi="Calibri Light" w:cs="Calibri Light"/>
          <w:sz w:val="28"/>
          <w:vertAlign w:val="subscript"/>
        </w:rPr>
        <w:t>2</w:t>
      </w:r>
      <w:r>
        <w:rPr>
          <w:rFonts w:ascii="Calibri Light" w:eastAsia="Calibri Light" w:hAnsi="Calibri Light" w:cs="Calibri Light"/>
          <w:sz w:val="28"/>
        </w:rPr>
        <w:t>,</w:t>
      </w:r>
      <w:r>
        <w:rPr>
          <w:rFonts w:ascii="Calibri" w:eastAsia="Calibri" w:hAnsi="Calibri" w:cs="Calibri"/>
        </w:rPr>
        <w:t xml:space="preserve"> (</w:t>
      </w:r>
      <w:r>
        <w:rPr>
          <w:rFonts w:ascii="Calibri Light" w:eastAsia="Calibri Light" w:hAnsi="Calibri Light" w:cs="Calibri Light"/>
          <w:sz w:val="28"/>
        </w:rPr>
        <w:t>315.53125)</w:t>
      </w:r>
      <w:r>
        <w:rPr>
          <w:rFonts w:ascii="Calibri Light" w:eastAsia="Calibri Light" w:hAnsi="Calibri Light" w:cs="Calibri Light"/>
          <w:sz w:val="28"/>
          <w:vertAlign w:val="subscript"/>
        </w:rPr>
        <w:t>8</w:t>
      </w:r>
      <w:r>
        <w:rPr>
          <w:rFonts w:ascii="Calibri Light" w:eastAsia="Calibri Light" w:hAnsi="Calibri Light" w:cs="Calibri Light"/>
          <w:sz w:val="28"/>
        </w:rPr>
        <w:t>,(</w:t>
      </w:r>
      <w:r>
        <w:rPr>
          <w:rFonts w:ascii="Calibri" w:eastAsia="Calibri" w:hAnsi="Calibri" w:cs="Calibri"/>
        </w:rPr>
        <w:t xml:space="preserve"> </w:t>
      </w:r>
      <w:r>
        <w:rPr>
          <w:rFonts w:ascii="Calibri Light" w:eastAsia="Calibri Light" w:hAnsi="Calibri Light" w:cs="Calibri Light"/>
          <w:sz w:val="28"/>
        </w:rPr>
        <w:t>CD.ACAA)</w:t>
      </w:r>
      <w:r>
        <w:rPr>
          <w:rFonts w:ascii="Calibri Light" w:eastAsia="Calibri Light" w:hAnsi="Calibri Light" w:cs="Calibri Light"/>
          <w:sz w:val="28"/>
          <w:vertAlign w:val="subscript"/>
        </w:rPr>
        <w:t>16</w:t>
      </w:r>
    </w:p>
    <w:p w14:paraId="66655552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Q52.</w:t>
      </w:r>
    </w:p>
    <w:p w14:paraId="588722C0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a-16</w:t>
      </w:r>
    </w:p>
    <w:p w14:paraId="534CF22C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b-8</w:t>
      </w:r>
    </w:p>
    <w:p w14:paraId="49F35455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c-16</w:t>
      </w:r>
    </w:p>
    <w:p w14:paraId="16F70C42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Q53.</w:t>
      </w:r>
    </w:p>
    <w:p w14:paraId="1E9E0F7A" w14:textId="77777777" w:rsidR="001A11E0" w:rsidRDefault="001A11E0">
      <w:pPr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>32770</w:t>
      </w:r>
    </w:p>
    <w:p w14:paraId="30C48A72" w14:textId="77777777" w:rsidR="001A11E0" w:rsidRDefault="001A11E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Q54.</w:t>
      </w:r>
    </w:p>
    <w:p w14:paraId="7F000A0E" w14:textId="77777777" w:rsidR="001A11E0" w:rsidRDefault="001A11E0">
      <w:pPr>
        <w:spacing w:after="11" w:line="249" w:lineRule="auto"/>
        <w:ind w:left="9" w:right="572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#include &lt;stdio.h&gt;  int main() {  float c = 5.0;  printf ("Temperature in Fahrenheit is %.2f", (9/5)*c + 32);  return 0; } </w:t>
      </w:r>
    </w:p>
    <w:p w14:paraId="3F8EC8B3" w14:textId="77777777" w:rsidR="001A11E0" w:rsidRDefault="001A11E0">
      <w:pPr>
        <w:spacing w:after="0"/>
        <w:ind w:left="9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  <w:u w:val="single"/>
        </w:rPr>
        <w:t>OUTPUT</w:t>
      </w: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63B6608E" w14:textId="77777777" w:rsidR="001A11E0" w:rsidRDefault="001A11E0">
      <w:pPr>
        <w:spacing w:after="11" w:line="249" w:lineRule="auto"/>
        <w:ind w:left="9" w:right="572" w:hanging="10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Temperature in Fahrenheit is 37.00 </w:t>
      </w:r>
    </w:p>
    <w:p w14:paraId="66A30625" w14:textId="77777777" w:rsidR="001A11E0" w:rsidRDefault="001A11E0">
      <w:pPr>
        <w:spacing w:after="0"/>
        <w:ind w:left="14"/>
        <w:rPr>
          <w:rFonts w:ascii="Calibri Light" w:eastAsia="Calibri Light" w:hAnsi="Calibri Light" w:cs="Calibri Light"/>
          <w:sz w:val="28"/>
        </w:rPr>
      </w:pPr>
      <w:r>
        <w:rPr>
          <w:rFonts w:ascii="Calibri Light" w:eastAsia="Calibri Light" w:hAnsi="Calibri Light" w:cs="Calibri Light"/>
          <w:sz w:val="28"/>
        </w:rPr>
        <w:t xml:space="preserve"> </w:t>
      </w:r>
    </w:p>
    <w:p w14:paraId="172F9C20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18853392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49182781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3EB053EF" w14:textId="77777777" w:rsidR="001A11E0" w:rsidRDefault="001A11E0">
      <w:pPr>
        <w:rPr>
          <w:rFonts w:ascii="Calibri" w:eastAsia="Calibri" w:hAnsi="Calibri" w:cs="Calibri"/>
          <w:sz w:val="28"/>
        </w:rPr>
      </w:pPr>
    </w:p>
    <w:p w14:paraId="0D90CA06" w14:textId="77777777" w:rsidR="001A11E0" w:rsidRDefault="001A11E0">
      <w:pPr>
        <w:jc w:val="center"/>
        <w:rPr>
          <w:rFonts w:ascii="Calibri" w:eastAsia="Calibri" w:hAnsi="Calibri" w:cs="Calibri"/>
          <w:b/>
          <w:sz w:val="28"/>
        </w:rPr>
      </w:pPr>
    </w:p>
    <w:sectPr w:rsidR="001A11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7EB4"/>
    <w:multiLevelType w:val="multilevel"/>
    <w:tmpl w:val="42FAC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29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A11E0"/>
    <w:rsid w:val="001A11E0"/>
    <w:rsid w:val="007A05CB"/>
    <w:rsid w:val="00E2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7E83"/>
  <w15:docId w15:val="{9476889A-E6F2-49B3-A97B-940FE054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A49-40FE-4BC2-A9CF-BF315B7E0383}"/>
      </w:docPartPr>
      <w:docPartBody>
        <w:p w:rsidR="00E25C2C" w:rsidRDefault="00E25C2C">
          <w:r w:rsidRPr="00031FF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2C"/>
    <w:rsid w:val="00E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5C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</TotalTime>
  <Pages>1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sahil varshney</cp:lastModifiedBy>
  <cp:revision>1</cp:revision>
  <dcterms:created xsi:type="dcterms:W3CDTF">2023-09-17T09:55:00Z</dcterms:created>
  <dcterms:modified xsi:type="dcterms:W3CDTF">2023-09-17T09:58:00Z</dcterms:modified>
</cp:coreProperties>
</file>